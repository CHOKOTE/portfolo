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tout le contenu"/>
      </w:tblPr>
      <w:tblGrid>
        <w:gridCol w:w="2922"/>
        <w:gridCol w:w="6680"/>
      </w:tblGrid>
      <w:tr w:rsidR="00C420C8" w:rsidRPr="00C833B0" w14:paraId="0DFB8C35" w14:textId="77777777" w:rsidTr="00C420C8">
        <w:tc>
          <w:tcPr>
            <w:tcW w:w="3023" w:type="dxa"/>
          </w:tcPr>
          <w:p w14:paraId="7C3AD6C9" w14:textId="77777777" w:rsidR="00C420C8" w:rsidRPr="00010134" w:rsidRDefault="00A5355F" w:rsidP="003856C9">
            <w:pPr>
              <w:pStyle w:val="Titre1"/>
              <w:rPr>
                <w:b/>
                <w:bCs/>
                <w:color w:val="0D0D0D" w:themeColor="text1" w:themeTint="F2"/>
                <w:szCs w:val="44"/>
                <w:lang w:val="en-US"/>
              </w:rPr>
            </w:pPr>
            <w:r w:rsidRPr="00010134">
              <w:rPr>
                <w:b/>
                <w:bCs/>
                <w:color w:val="0D0D0D" w:themeColor="text1" w:themeTint="F2"/>
                <w:szCs w:val="44"/>
                <w:lang w:val="en-US"/>
              </w:rPr>
              <w:t>CHOKOTE MONTHE NOEL CEDRIK</w:t>
            </w:r>
          </w:p>
          <w:p w14:paraId="784ECA1D" w14:textId="4EBFBC32" w:rsidR="00C420C8" w:rsidRPr="00097719" w:rsidRDefault="00C420C8" w:rsidP="00A5355F">
            <w:pPr>
              <w:pStyle w:val="Graphique"/>
              <w:rPr>
                <w:lang w:val="en-US"/>
              </w:rPr>
            </w:pPr>
            <w:r w:rsidRPr="00764C90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266A5CC8" wp14:editId="59762312">
                      <wp:extent cx="329184" cy="329184"/>
                      <wp:effectExtent l="0" t="0" r="13970" b="13970"/>
                      <wp:docPr id="49" name="Groupe 43" title="Icône de messageri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e libre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e libre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612A00" id="Groupe 43" o:spid="_x0000_s1026" alt="Titre : Icône de messageri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BmP+egIUAAAUcgAADgAAAAAAAAAAAAAAAAAuAgAAZHJz&#10;L2Uyb0RvYy54bWxQSwECLQAUAAYACAAAACEAaEcb0NgAAAADAQAADwAAAAAAAAAAAAAAAABcFgAA&#10;ZHJzL2Rvd25yZXYueG1sUEsFBgAAAAAEAAQA8wAAAGEXAAAAAA==&#10;">
                      <v:shape id="Forme libre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e libre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="00286163" w:rsidRPr="00010134"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chokote</w:t>
            </w:r>
            <w:r w:rsidR="00010134"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11111</w:t>
            </w:r>
            <w:r w:rsidR="00286163" w:rsidRPr="00010134"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@gmail.com</w:t>
            </w:r>
          </w:p>
          <w:p w14:paraId="01ACA65C" w14:textId="77777777" w:rsidR="00C420C8" w:rsidRPr="00764C90" w:rsidRDefault="00C420C8" w:rsidP="005246B9">
            <w:pPr>
              <w:pStyle w:val="Graphique"/>
            </w:pPr>
            <w:r w:rsidRPr="00764C90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242C4F25" wp14:editId="52E4FD9B">
                      <wp:extent cx="329184" cy="329184"/>
                      <wp:effectExtent l="0" t="0" r="13970" b="13970"/>
                      <wp:docPr id="80" name="Groupe 37" title="Icône de télé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e libre 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e libre 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BEB3C2" id="Groupe 37" o:spid="_x0000_s1026" alt="Titre : Icône de téléph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ILICUAAKDeAAAOAAAAZHJzL2Uyb0RvYy54bWzsXcmOI0lyvQvQPxB5FKCp2MiISHT1HHrD&#10;AK1RA13CnFlMVmVCmUkOyVp6vkbfoi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FsoILICUAAKDeAAAOAAAAAAAAAAAAAAAAAC4CAABkcnMvZTJvRG9j&#10;LnhtbFBLAQItABQABgAIAAAAIQBoRxvQ2AAAAAMBAAAPAAAAAAAAAAAAAAAAAHonAABkcnMvZG93&#10;bnJldi54bWxQSwUGAAAAAAQABADzAAAAfygAAAAA&#10;">
                      <v:shape id="Forme libre 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e libre 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776D995" w14:textId="0FDAFE8E" w:rsidR="00C420C8" w:rsidRPr="00010134" w:rsidRDefault="00AA722B" w:rsidP="00441EB9">
            <w:pPr>
              <w:pStyle w:val="Titre3"/>
              <w:rPr>
                <w:b/>
                <w:bCs/>
                <w:color w:val="0D0D0D" w:themeColor="text1" w:themeTint="F2"/>
              </w:rPr>
            </w:pPr>
            <w:r w:rsidRPr="00010134">
              <w:rPr>
                <w:b/>
                <w:bCs/>
                <w:color w:val="0D0D0D" w:themeColor="text1" w:themeTint="F2"/>
              </w:rPr>
              <w:t>+237</w:t>
            </w:r>
            <w:r w:rsidR="00286163" w:rsidRPr="00010134">
              <w:rPr>
                <w:b/>
                <w:bCs/>
                <w:color w:val="0D0D0D" w:themeColor="text1" w:themeTint="F2"/>
              </w:rPr>
              <w:t>650514135</w:t>
            </w:r>
          </w:p>
          <w:p w14:paraId="058611E3" w14:textId="05032F90" w:rsidR="00C420C8" w:rsidRPr="00764C90" w:rsidRDefault="00C420C8" w:rsidP="005246B9">
            <w:pPr>
              <w:pStyle w:val="Graphique"/>
            </w:pPr>
          </w:p>
          <w:p w14:paraId="0368D309" w14:textId="2D8A2440" w:rsidR="00C420C8" w:rsidRPr="00764C90" w:rsidRDefault="00C420C8" w:rsidP="00441EB9">
            <w:pPr>
              <w:pStyle w:val="Titre3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leau de disposition côté gauche"/>
            </w:tblPr>
            <w:tblGrid>
              <w:gridCol w:w="2922"/>
            </w:tblGrid>
            <w:tr w:rsidR="00C420C8" w:rsidRPr="00764C90" w14:paraId="05485F3B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6774C221" w14:textId="77777777" w:rsidR="00C420C8" w:rsidRPr="00764C90" w:rsidRDefault="00C420C8" w:rsidP="00441EB9">
                  <w:pPr>
                    <w:pStyle w:val="Titre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4953F2" w14:paraId="4FEACEDD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447A1BD9" w14:textId="77777777" w:rsidR="00C420C8" w:rsidRPr="00764C90" w:rsidRDefault="006337FB" w:rsidP="002C77B9">
                  <w:pPr>
                    <w:pStyle w:val="Titre3"/>
                  </w:pPr>
                  <w:r>
                    <w:t>Objective</w:t>
                  </w:r>
                </w:p>
                <w:p w14:paraId="1B8B1D44" w14:textId="77777777" w:rsidR="00C420C8" w:rsidRPr="00764C90" w:rsidRDefault="00C420C8" w:rsidP="00616FF4">
                  <w:pPr>
                    <w:pStyle w:val="Lignegraphique"/>
                  </w:pPr>
                  <w:r w:rsidRPr="00764C90">
                    <w:rPr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3CD76CD2" wp14:editId="2F769A1E">
                            <wp:extent cx="221615" cy="0"/>
                            <wp:effectExtent l="0" t="0" r="26035" b="19050"/>
                            <wp:docPr id="83" name="Connecteur droit 83" title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F46524A" id="Connecteur droit 83" o:spid="_x0000_s1026" alt="Titre : 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2EE6D7B" w14:textId="5F6B6B49" w:rsidR="00C420C8" w:rsidRPr="00097719" w:rsidRDefault="004953F2" w:rsidP="00D11C4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Become  </w:t>
                  </w:r>
                  <w:r w:rsidR="008C0A38">
                    <w:rPr>
                      <w:lang w:val="en-US"/>
                    </w:rPr>
                    <w:t>cybersecurity</w:t>
                  </w:r>
                  <w:proofErr w:type="gramEnd"/>
                </w:p>
              </w:tc>
            </w:tr>
            <w:tr w:rsidR="00C420C8" w:rsidRPr="00C833B0" w14:paraId="3C8C8FEE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7E0EE38D" w14:textId="77777777" w:rsidR="00C420C8" w:rsidRPr="00657AE9" w:rsidRDefault="004C6C9D" w:rsidP="0043426C">
                  <w:pPr>
                    <w:pStyle w:val="Titre3"/>
                    <w:rPr>
                      <w:b/>
                    </w:rPr>
                  </w:pPr>
                  <w:r w:rsidRPr="00657AE9">
                    <w:rPr>
                      <w:b/>
                    </w:rPr>
                    <w:t>SKILLS</w:t>
                  </w:r>
                </w:p>
                <w:p w14:paraId="1C3C8E50" w14:textId="77777777" w:rsidR="00C420C8" w:rsidRPr="00764C90" w:rsidRDefault="00C420C8" w:rsidP="00616FF4">
                  <w:pPr>
                    <w:pStyle w:val="Lignegraphique"/>
                  </w:pPr>
                  <w:r w:rsidRPr="00764C90">
                    <w:rPr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740344F7" wp14:editId="3C79B04A">
                            <wp:extent cx="221615" cy="0"/>
                            <wp:effectExtent l="0" t="0" r="26035" b="19050"/>
                            <wp:docPr id="84" name="Connecteur droit 84" title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3D4E674" id="Connecteur droit 84" o:spid="_x0000_s1026" alt="Titre : 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A2C50BA" w14:textId="77777777" w:rsidR="00C420C8" w:rsidRPr="00EB43FF" w:rsidRDefault="00657AE9" w:rsidP="004C6C9D">
                  <w:pPr>
                    <w:jc w:val="both"/>
                    <w:rPr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36CEAC4" wp14:editId="2477198D">
                            <wp:simplePos x="0" y="0"/>
                            <wp:positionH relativeFrom="column">
                              <wp:posOffset>959354</wp:posOffset>
                            </wp:positionH>
                            <wp:positionV relativeFrom="paragraph">
                              <wp:posOffset>23389</wp:posOffset>
                            </wp:positionV>
                            <wp:extent cx="918902" cy="75916"/>
                            <wp:effectExtent l="0" t="0" r="14605" b="19685"/>
                            <wp:wrapNone/>
                            <wp:docPr id="7" name="Rectangle : coins arrondis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18902" cy="75916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7D20F3D" id="Rectangle : coins arrondis 7" o:spid="_x0000_s1026" style="position:absolute;margin-left:75.55pt;margin-top:1.85pt;width:72.3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" fillcolor="black [3200]" strokecolor="black [1600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4C6C9D" w:rsidRPr="00EB43FF">
                    <w:rPr>
                      <w:lang w:val="en-US"/>
                    </w:rPr>
                    <w:t xml:space="preserve">Excel </w:t>
                  </w:r>
                </w:p>
                <w:p w14:paraId="7121DC37" w14:textId="77777777" w:rsidR="00657AE9" w:rsidRPr="00EB43FF" w:rsidRDefault="00686B8A" w:rsidP="00657AE9">
                  <w:pPr>
                    <w:jc w:val="both"/>
                    <w:rPr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81C007B" wp14:editId="354B2263">
                            <wp:simplePos x="0" y="0"/>
                            <wp:positionH relativeFrom="column">
                              <wp:posOffset>964462</wp:posOffset>
                            </wp:positionH>
                            <wp:positionV relativeFrom="paragraph">
                              <wp:posOffset>50122</wp:posOffset>
                            </wp:positionV>
                            <wp:extent cx="914400" cy="71518"/>
                            <wp:effectExtent l="0" t="0" r="19050" b="24130"/>
                            <wp:wrapNone/>
                            <wp:docPr id="8" name="Rectangle : coins arrondis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14400" cy="71518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CBD72BC" id="Rectangle : coins arrondis 8" o:spid="_x0000_s1026" style="position:absolute;margin-left:75.95pt;margin-top:3.95pt;width:1in;height: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" fillcolor="black [3200]" strokecolor="black [1600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4C6C9D" w:rsidRPr="00EB43FF">
                    <w:rPr>
                      <w:lang w:val="en-US"/>
                    </w:rPr>
                    <w:t xml:space="preserve">Power Point </w:t>
                  </w:r>
                  <w:r w:rsidRPr="00EB43FF">
                    <w:rPr>
                      <w:lang w:val="en-US"/>
                    </w:rPr>
                    <w:t xml:space="preserve">      </w:t>
                  </w:r>
                </w:p>
                <w:p w14:paraId="3B0A125B" w14:textId="77777777" w:rsidR="00657AE9" w:rsidRPr="00EB43FF" w:rsidRDefault="00686B8A" w:rsidP="00657AE9">
                  <w:pPr>
                    <w:jc w:val="both"/>
                    <w:rPr>
                      <w:lang w:val="en-US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kern w:val="24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E72F02E" wp14:editId="3A74E1BD">
                            <wp:simplePos x="0" y="0"/>
                            <wp:positionH relativeFrom="column">
                              <wp:posOffset>969571</wp:posOffset>
                            </wp:positionH>
                            <wp:positionV relativeFrom="paragraph">
                              <wp:posOffset>46841</wp:posOffset>
                            </wp:positionV>
                            <wp:extent cx="909291" cy="86842"/>
                            <wp:effectExtent l="0" t="0" r="24765" b="27940"/>
                            <wp:wrapNone/>
                            <wp:docPr id="9" name="Rectangle : coins arrondis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9291" cy="8684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213FC5" id="Rectangle : coins arrondis 9" o:spid="_x0000_s1026" style="position:absolute;margin-left:76.35pt;margin-top:3.7pt;width:71.6pt;height: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" fillcolor="black [3200]" strokecolor="black [1600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657AE9" w:rsidRPr="00657AE9">
                    <w:rPr>
                      <w:rFonts w:cstheme="minorHAnsi"/>
                      <w:color w:val="000000" w:themeColor="text1"/>
                      <w:kern w:val="24"/>
                      <w:lang w:val="es-ES"/>
                    </w:rPr>
                    <w:t>Microsoft Office</w:t>
                  </w:r>
                  <w:r>
                    <w:rPr>
                      <w:rFonts w:cstheme="minorHAnsi"/>
                      <w:color w:val="000000" w:themeColor="text1"/>
                      <w:kern w:val="24"/>
                      <w:lang w:val="es-ES"/>
                    </w:rPr>
                    <w:t xml:space="preserve"> </w:t>
                  </w:r>
                </w:p>
                <w:p w14:paraId="58753F0C" w14:textId="58234D96" w:rsidR="00EB43FF" w:rsidRPr="00EB43FF" w:rsidRDefault="00EB43FF" w:rsidP="00EB43FF">
                  <w:pPr>
                    <w:jc w:val="both"/>
                    <w:rPr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500A6CC" wp14:editId="250BA81E">
                            <wp:simplePos x="0" y="0"/>
                            <wp:positionH relativeFrom="column">
                              <wp:posOffset>959354</wp:posOffset>
                            </wp:positionH>
                            <wp:positionV relativeFrom="paragraph">
                              <wp:posOffset>23389</wp:posOffset>
                            </wp:positionV>
                            <wp:extent cx="918902" cy="75916"/>
                            <wp:effectExtent l="0" t="0" r="14605" b="19685"/>
                            <wp:wrapNone/>
                            <wp:docPr id="320669536" name="Rectangle : coins arrondis 3206695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18902" cy="75916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882EBE7" id="Rectangle : coins arrondis 320669536" o:spid="_x0000_s1026" style="position:absolute;margin-left:75.55pt;margin-top:1.85pt;width:72.35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" fillcolor="black [3200]" strokecolor="black [1600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lang w:val="en-US"/>
                    </w:rPr>
                    <w:t>SharePoint</w:t>
                  </w:r>
                  <w:r w:rsidRPr="00EB43FF">
                    <w:rPr>
                      <w:lang w:val="en-US"/>
                    </w:rPr>
                    <w:t xml:space="preserve"> </w:t>
                  </w:r>
                </w:p>
                <w:p w14:paraId="0C6F07F3" w14:textId="77777777" w:rsidR="00657AE9" w:rsidRPr="00EB43FF" w:rsidRDefault="00657AE9" w:rsidP="00463463">
                  <w:pPr>
                    <w:rPr>
                      <w:lang w:val="en-US"/>
                    </w:rPr>
                  </w:pPr>
                </w:p>
                <w:p w14:paraId="1A90B56B" w14:textId="77777777" w:rsidR="004C6C9D" w:rsidRPr="00EB43FF" w:rsidRDefault="004C6C9D" w:rsidP="00463463">
                  <w:pPr>
                    <w:rPr>
                      <w:lang w:val="en-US"/>
                    </w:rPr>
                  </w:pPr>
                </w:p>
              </w:tc>
            </w:tr>
          </w:tbl>
          <w:p w14:paraId="777A70EE" w14:textId="77777777" w:rsidR="00C420C8" w:rsidRPr="00EB43FF" w:rsidRDefault="00C420C8" w:rsidP="003856C9">
            <w:pPr>
              <w:rPr>
                <w:lang w:val="en-US"/>
              </w:rPr>
            </w:pPr>
          </w:p>
        </w:tc>
        <w:tc>
          <w:tcPr>
            <w:tcW w:w="6912" w:type="dxa"/>
          </w:tcPr>
          <w:tbl>
            <w:tblPr>
              <w:tblW w:w="7848" w:type="dxa"/>
              <w:tblLayout w:type="fixed"/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7848"/>
            </w:tblGrid>
            <w:tr w:rsidR="00C420C8" w:rsidRPr="00061DEC" w14:paraId="34350ACD" w14:textId="77777777" w:rsidTr="00061DEC">
              <w:trPr>
                <w:trHeight w:val="4104"/>
              </w:trPr>
              <w:tc>
                <w:tcPr>
                  <w:tcW w:w="7848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F4B41A3" w14:textId="1A6FCB1C" w:rsidR="00C420C8" w:rsidRPr="00010134" w:rsidRDefault="006337FB" w:rsidP="00010134">
                  <w:pPr>
                    <w:pStyle w:val="Titre2"/>
                    <w:jc w:val="both"/>
                    <w:rPr>
                      <w:b/>
                      <w:bCs/>
                      <w:color w:val="0D0D0D" w:themeColor="text1" w:themeTint="F2"/>
                      <w:sz w:val="36"/>
                      <w:szCs w:val="36"/>
                      <w:lang w:val="en-US"/>
                    </w:rPr>
                  </w:pPr>
                  <w:r w:rsidRPr="00010134">
                    <w:rPr>
                      <w:b/>
                      <w:bCs/>
                      <w:color w:val="0D0D0D" w:themeColor="text1" w:themeTint="F2"/>
                      <w:sz w:val="36"/>
                      <w:szCs w:val="36"/>
                      <w:lang w:val="en-US"/>
                    </w:rPr>
                    <w:t>professional experience</w:t>
                  </w:r>
                </w:p>
                <w:p w14:paraId="5D6C7F1E" w14:textId="77777777" w:rsidR="00EB43FF" w:rsidRDefault="00AA7623" w:rsidP="00EB43FF">
                  <w:pPr>
                    <w:jc w:val="both"/>
                    <w:rPr>
                      <w:b/>
                      <w:bCs/>
                      <w:color w:val="298881" w:themeColor="accent1" w:themeShade="BF"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color w:val="298881" w:themeColor="accent1" w:themeShade="BF"/>
                      <w:sz w:val="28"/>
                      <w:szCs w:val="28"/>
                      <w:lang w:val="en-US"/>
                    </w:rPr>
                    <w:t xml:space="preserve">          </w:t>
                  </w:r>
                </w:p>
                <w:p w14:paraId="26558A20" w14:textId="1FBA78EE" w:rsidR="00EB43FF" w:rsidRPr="00FE7C3D" w:rsidRDefault="00EB43FF" w:rsidP="00EB43FF">
                  <w:pPr>
                    <w:jc w:val="both"/>
                    <w:rPr>
                      <w:b/>
                      <w:bCs/>
                      <w:color w:val="298881" w:themeColor="accent1" w:themeShade="BF"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color w:val="298881" w:themeColor="accent1" w:themeShade="BF"/>
                      <w:sz w:val="28"/>
                      <w:szCs w:val="28"/>
                      <w:lang w:val="en-US"/>
                    </w:rPr>
                    <w:t xml:space="preserve">      CERTIFICATION </w:t>
                  </w:r>
                </w:p>
                <w:p w14:paraId="58325719" w14:textId="03FE448D" w:rsidR="00EB43FF" w:rsidRDefault="00EB43FF" w:rsidP="00EB43FF">
                  <w:pPr>
                    <w:jc w:val="both"/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  <w:t>Power BI</w:t>
                  </w:r>
                  <w:r w:rsidRPr="00FE7C3D">
                    <w:rPr>
                      <w:b/>
                      <w:bCs/>
                      <w:sz w:val="28"/>
                      <w:szCs w:val="28"/>
                      <w:lang w:val="en-US"/>
                    </w:rPr>
                    <w:t>:</w:t>
                  </w:r>
                  <w:r w:rsidRPr="00FE7C3D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>I</w:t>
                  </w:r>
                  <w:r w:rsidR="00A6202E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>’m</w:t>
                  </w:r>
                  <w:r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 use to analyses data and </w:t>
                  </w:r>
                </w:p>
                <w:p w14:paraId="431FA847" w14:textId="0AFDFECF" w:rsidR="00EB43FF" w:rsidRPr="001F15F1" w:rsidRDefault="00EB43FF" w:rsidP="00EB43FF">
                  <w:pPr>
                    <w:jc w:val="both"/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>much more</w:t>
                  </w:r>
                </w:p>
                <w:p w14:paraId="07DFE996" w14:textId="7BA1A9DC" w:rsidR="00EB43FF" w:rsidRDefault="00EB43FF" w:rsidP="00EB43FF">
                  <w:pPr>
                    <w:jc w:val="both"/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  <w:t>Power App</w:t>
                  </w:r>
                  <w:r w:rsidRPr="00FE7C3D">
                    <w:rPr>
                      <w:b/>
                      <w:bCs/>
                      <w:color w:val="767171" w:themeColor="background2" w:themeShade="80"/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b/>
                      <w:bCs/>
                      <w:color w:val="767171" w:themeColor="background2" w:themeShade="80"/>
                      <w:sz w:val="24"/>
                      <w:szCs w:val="24"/>
                      <w:lang w:val="en-US"/>
                    </w:rPr>
                    <w:t>Low code tool</w:t>
                  </w:r>
                  <w:r w:rsidR="00A6202E">
                    <w:rPr>
                      <w:b/>
                      <w:bCs/>
                      <w:color w:val="767171" w:themeColor="background2" w:themeShade="80"/>
                      <w:sz w:val="24"/>
                      <w:szCs w:val="24"/>
                      <w:lang w:val="en-US"/>
                    </w:rPr>
                    <w:t xml:space="preserve">s </w:t>
                  </w:r>
                </w:p>
                <w:p w14:paraId="221E2FC2" w14:textId="3410D8AA" w:rsidR="00EB43FF" w:rsidRDefault="00EB43FF" w:rsidP="00AA7623">
                  <w:pPr>
                    <w:jc w:val="both"/>
                    <w:rPr>
                      <w:b/>
                      <w:bCs/>
                      <w:color w:val="298881" w:themeColor="accent1" w:themeShade="BF"/>
                      <w:sz w:val="28"/>
                      <w:szCs w:val="28"/>
                      <w:lang w:val="en-US"/>
                    </w:rPr>
                  </w:pPr>
                </w:p>
                <w:p w14:paraId="50AE528D" w14:textId="77777777" w:rsidR="00EB43FF" w:rsidRDefault="00EB43FF" w:rsidP="00AA7623">
                  <w:pPr>
                    <w:jc w:val="both"/>
                    <w:rPr>
                      <w:b/>
                      <w:bCs/>
                      <w:color w:val="298881" w:themeColor="accent1" w:themeShade="BF"/>
                      <w:sz w:val="28"/>
                      <w:szCs w:val="28"/>
                      <w:lang w:val="en-US"/>
                    </w:rPr>
                  </w:pPr>
                </w:p>
                <w:p w14:paraId="6C076541" w14:textId="729052B1" w:rsidR="006408F4" w:rsidRPr="00FE7C3D" w:rsidRDefault="00EB43FF" w:rsidP="00AA7623">
                  <w:pPr>
                    <w:jc w:val="both"/>
                    <w:rPr>
                      <w:b/>
                      <w:bCs/>
                      <w:color w:val="298881" w:themeColor="accent1" w:themeShade="BF"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color w:val="298881" w:themeColor="accent1" w:themeShade="BF"/>
                      <w:sz w:val="28"/>
                      <w:szCs w:val="28"/>
                      <w:lang w:val="en-US"/>
                    </w:rPr>
                    <w:t xml:space="preserve">      </w:t>
                  </w:r>
                  <w:r w:rsidR="00061DEC" w:rsidRPr="00FE7C3D">
                    <w:rPr>
                      <w:b/>
                      <w:bCs/>
                      <w:color w:val="298881" w:themeColor="accent1" w:themeShade="BF"/>
                      <w:sz w:val="28"/>
                      <w:szCs w:val="28"/>
                      <w:lang w:val="en-US"/>
                    </w:rPr>
                    <w:t>DATABASE</w:t>
                  </w:r>
                  <w:r w:rsidR="00774502" w:rsidRPr="00FE7C3D">
                    <w:rPr>
                      <w:b/>
                      <w:bCs/>
                      <w:color w:val="298881" w:themeColor="accent1" w:themeShade="BF"/>
                      <w:sz w:val="28"/>
                      <w:szCs w:val="28"/>
                      <w:lang w:val="en-US"/>
                    </w:rPr>
                    <w:t>S</w:t>
                  </w:r>
                  <w:r w:rsidR="00061DEC" w:rsidRPr="00FE7C3D">
                    <w:rPr>
                      <w:b/>
                      <w:bCs/>
                      <w:color w:val="298881" w:themeColor="accent1" w:themeShade="BF"/>
                      <w:sz w:val="28"/>
                      <w:szCs w:val="28"/>
                      <w:lang w:val="en-US"/>
                    </w:rPr>
                    <w:t xml:space="preserve"> SKILLS </w:t>
                  </w:r>
                </w:p>
                <w:p w14:paraId="48250C52" w14:textId="77777777" w:rsidR="00FE7C3D" w:rsidRPr="001F15F1" w:rsidRDefault="00061DEC" w:rsidP="00061DEC">
                  <w:pPr>
                    <w:jc w:val="both"/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  <w:r w:rsidRPr="00FE7C3D"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  <w:t>Appwrite</w:t>
                  </w:r>
                  <w:r w:rsidRPr="00FE7C3D">
                    <w:rPr>
                      <w:b/>
                      <w:bCs/>
                      <w:sz w:val="28"/>
                      <w:szCs w:val="28"/>
                      <w:lang w:val="en-US"/>
                    </w:rPr>
                    <w:t>:</w:t>
                  </w:r>
                  <w:r w:rsidRPr="00FE7C3D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>cloud database</w:t>
                  </w:r>
                  <w:r w:rsidR="00927670"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>, it</w:t>
                  </w:r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 is better </w:t>
                  </w:r>
                </w:p>
                <w:p w14:paraId="02D090D6" w14:textId="4038DEC5" w:rsidR="00061DEC" w:rsidRPr="001F15F1" w:rsidRDefault="00FE7C3D" w:rsidP="00061DEC">
                  <w:pPr>
                    <w:jc w:val="both"/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>F</w:t>
                  </w:r>
                  <w:r w:rsidR="00061DEC"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>or</w:t>
                  </w:r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 </w:t>
                  </w:r>
                  <w:r w:rsidR="00061DEC"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>full stack developer</w:t>
                  </w:r>
                  <w:r w:rsidR="00927670"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>, it is newer</w:t>
                  </w:r>
                  <w:r w:rsidR="00061DEC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14:paraId="01C668B7" w14:textId="77777777" w:rsidR="0033782B" w:rsidRPr="00FE7C3D" w:rsidRDefault="0033782B" w:rsidP="00061DEC">
                  <w:pPr>
                    <w:jc w:val="both"/>
                    <w:rPr>
                      <w:b/>
                      <w:bCs/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</w:p>
                <w:p w14:paraId="05E7E932" w14:textId="77777777" w:rsidR="00774502" w:rsidRPr="001F15F1" w:rsidRDefault="00061DEC" w:rsidP="00061DEC">
                  <w:pPr>
                    <w:jc w:val="both"/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  <w:r w:rsidRPr="00FE7C3D"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  <w:t>Mongodb</w:t>
                  </w:r>
                  <w:r w:rsidRPr="00FE7C3D">
                    <w:rPr>
                      <w:b/>
                      <w:bCs/>
                      <w:color w:val="767171" w:themeColor="background2" w:themeShade="80"/>
                      <w:sz w:val="28"/>
                      <w:szCs w:val="28"/>
                      <w:lang w:val="en-US"/>
                    </w:rPr>
                    <w:t>:</w:t>
                  </w:r>
                  <w:r w:rsidR="00774502" w:rsidRPr="00FE7C3D">
                    <w:rPr>
                      <w:b/>
                      <w:bCs/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 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cloud</w:t>
                  </w:r>
                  <w:r w:rsidR="00774502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 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database is better</w:t>
                  </w:r>
                  <w:r w:rsidR="00774502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 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for</w:t>
                  </w:r>
                  <w:r w:rsidR="00774502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 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full</w:t>
                  </w:r>
                </w:p>
                <w:p w14:paraId="12C06B05" w14:textId="77777777" w:rsidR="00FE7C3D" w:rsidRPr="001F15F1" w:rsidRDefault="00774502" w:rsidP="00061DEC">
                  <w:pPr>
                    <w:jc w:val="both"/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S</w:t>
                  </w:r>
                  <w:r w:rsidR="00061DEC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tack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 developers</w:t>
                  </w:r>
                  <w:r w:rsidR="00061DEC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 and use mongoose tools </w:t>
                  </w:r>
                </w:p>
                <w:p w14:paraId="3D258B3A" w14:textId="7AD65403" w:rsidR="00FE7C3D" w:rsidRPr="001F15F1" w:rsidRDefault="00061DEC" w:rsidP="00061DEC">
                  <w:pPr>
                    <w:jc w:val="both"/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to read,</w:t>
                  </w:r>
                  <w:r w:rsidR="000F6510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 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write,</w:t>
                  </w:r>
                  <w:r w:rsidR="000F6510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 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update and delete data</w:t>
                  </w:r>
                  <w:r w:rsidR="000F6510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,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14:paraId="048C0D0A" w14:textId="1F593A7D" w:rsidR="00111DCC" w:rsidRPr="001F15F1" w:rsidRDefault="00061DEC" w:rsidP="00061DEC">
                  <w:pPr>
                    <w:jc w:val="both"/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it is better tools</w:t>
                  </w:r>
                </w:p>
                <w:p w14:paraId="663904CE" w14:textId="77777777" w:rsidR="0033782B" w:rsidRPr="00FE7C3D" w:rsidRDefault="0033782B" w:rsidP="00061DEC">
                  <w:pPr>
                    <w:jc w:val="both"/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</w:pPr>
                </w:p>
                <w:p w14:paraId="2E48A477" w14:textId="33ABF093" w:rsidR="00927670" w:rsidRPr="001F15F1" w:rsidRDefault="000F6510" w:rsidP="00061DEC">
                  <w:pPr>
                    <w:jc w:val="both"/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  <w:r w:rsidRPr="00FE7C3D"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  <w:t>Postgres</w:t>
                  </w:r>
                  <w:r w:rsidRPr="00FE7C3D">
                    <w:rPr>
                      <w:b/>
                      <w:bCs/>
                      <w:color w:val="767171" w:themeColor="background2" w:themeShade="80"/>
                      <w:sz w:val="24"/>
                      <w:szCs w:val="24"/>
                      <w:lang w:val="en-US"/>
                    </w:rPr>
                    <w:t xml:space="preserve">: 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it is better </w:t>
                  </w:r>
                  <w:r w:rsidR="00927670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SQL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 database, we use </w:t>
                  </w:r>
                </w:p>
                <w:p w14:paraId="3977C84C" w14:textId="77777777" w:rsidR="00774502" w:rsidRDefault="000F6510" w:rsidP="00061DEC">
                  <w:pPr>
                    <w:jc w:val="both"/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'@vercel/postgres</w:t>
                  </w:r>
                  <w:r w:rsidR="00927670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’</w:t>
                  </w:r>
                  <w:r w:rsidR="00774502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 tools </w:t>
                  </w:r>
                  <w:r w:rsidR="00927670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d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o c</w:t>
                  </w:r>
                  <w:r w:rsidR="00927670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r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eate</w:t>
                  </w:r>
                  <w:r w:rsidR="00927670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,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 re</w:t>
                  </w:r>
                  <w:r w:rsidR="00927670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ad, edit, </w:t>
                  </w:r>
                </w:p>
                <w:p w14:paraId="170A7734" w14:textId="56403421" w:rsidR="00EB43FF" w:rsidRDefault="00EB43FF" w:rsidP="00EB43FF">
                  <w:pPr>
                    <w:jc w:val="both"/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  <w:t>SQL SERVEUR</w:t>
                  </w:r>
                  <w:r w:rsidRPr="00FE7C3D">
                    <w:rPr>
                      <w:b/>
                      <w:bCs/>
                      <w:color w:val="767171" w:themeColor="background2" w:themeShade="80"/>
                      <w:sz w:val="24"/>
                      <w:szCs w:val="24"/>
                      <w:lang w:val="en-US"/>
                    </w:rPr>
                    <w:t xml:space="preserve">: 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it is better SQL database</w:t>
                  </w:r>
                </w:p>
                <w:p w14:paraId="0FC33D0B" w14:textId="77777777" w:rsidR="00EB43FF" w:rsidRDefault="00EB43FF" w:rsidP="00061DEC">
                  <w:pPr>
                    <w:jc w:val="both"/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</w:p>
                <w:p w14:paraId="0470D43B" w14:textId="77777777" w:rsidR="00EB43FF" w:rsidRPr="001F15F1" w:rsidRDefault="00EB43FF" w:rsidP="00061DEC">
                  <w:pPr>
                    <w:jc w:val="both"/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</w:p>
                <w:p w14:paraId="6D83BD62" w14:textId="77777777" w:rsidR="00774502" w:rsidRPr="00FE7C3D" w:rsidRDefault="00774502" w:rsidP="00061DEC">
                  <w:pPr>
                    <w:jc w:val="both"/>
                    <w:rPr>
                      <w:b/>
                      <w:bCs/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</w:p>
                <w:p w14:paraId="75716C2F" w14:textId="292DD043" w:rsidR="00774502" w:rsidRDefault="00774502" w:rsidP="00774502">
                  <w:pPr>
                    <w:jc w:val="both"/>
                    <w:rPr>
                      <w:b/>
                      <w:bCs/>
                      <w:color w:val="298881" w:themeColor="accent1" w:themeShade="BF"/>
                      <w:sz w:val="28"/>
                      <w:szCs w:val="28"/>
                      <w:lang w:val="en-US"/>
                    </w:rPr>
                  </w:pPr>
                  <w:r w:rsidRPr="00FE7C3D">
                    <w:rPr>
                      <w:b/>
                      <w:bCs/>
                      <w:color w:val="298881" w:themeColor="accent1" w:themeShade="BF"/>
                      <w:sz w:val="28"/>
                      <w:szCs w:val="28"/>
                      <w:lang w:val="en-US"/>
                    </w:rPr>
                    <w:t xml:space="preserve">                FRAMEWORKS SKILLS </w:t>
                  </w:r>
                </w:p>
                <w:p w14:paraId="30065520" w14:textId="77777777" w:rsidR="00694F9F" w:rsidRDefault="00694F9F" w:rsidP="00774502">
                  <w:pPr>
                    <w:jc w:val="both"/>
                    <w:rPr>
                      <w:b/>
                      <w:bCs/>
                      <w:color w:val="298881" w:themeColor="accent1" w:themeShade="BF"/>
                      <w:sz w:val="28"/>
                      <w:szCs w:val="28"/>
                      <w:lang w:val="en-US"/>
                    </w:rPr>
                  </w:pPr>
                </w:p>
                <w:p w14:paraId="33FBB806" w14:textId="77777777" w:rsidR="00694F9F" w:rsidRDefault="00694F9F" w:rsidP="00694F9F">
                  <w:pPr>
                    <w:jc w:val="both"/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  <w:t>SharePoint</w:t>
                  </w:r>
                  <w:r w:rsidRPr="00FE7C3D"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  <w:t xml:space="preserve"> Framework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: it is better </w:t>
                  </w:r>
                </w:p>
                <w:p w14:paraId="6B109397" w14:textId="1C17605E" w:rsidR="00694F9F" w:rsidRPr="001F15F1" w:rsidRDefault="00694F9F" w:rsidP="00694F9F">
                  <w:pPr>
                    <w:jc w:val="both"/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lastRenderedPageBreak/>
                    <w:t xml:space="preserve">framework </w:t>
                  </w:r>
                  <w:r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to provide app </w:t>
                  </w:r>
                </w:p>
                <w:p w14:paraId="5832FDC5" w14:textId="77777777" w:rsidR="00694F9F" w:rsidRPr="00FE7C3D" w:rsidRDefault="00694F9F" w:rsidP="00774502">
                  <w:pPr>
                    <w:jc w:val="both"/>
                    <w:rPr>
                      <w:b/>
                      <w:bCs/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</w:p>
                <w:p w14:paraId="5BD4628C" w14:textId="77777777" w:rsidR="00483258" w:rsidRPr="001F15F1" w:rsidRDefault="00774502" w:rsidP="00774502">
                  <w:pPr>
                    <w:jc w:val="both"/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  <w:r w:rsidRPr="00FE7C3D"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  <w:t>React Framework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: it is better framework </w:t>
                  </w:r>
                </w:p>
                <w:p w14:paraId="6A9D640A" w14:textId="02BF1B47" w:rsidR="00774502" w:rsidRPr="001F15F1" w:rsidRDefault="00774502" w:rsidP="00774502">
                  <w:pPr>
                    <w:jc w:val="both"/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to do front</w:t>
                  </w:r>
                  <w:r w:rsidR="00483258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-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end </w:t>
                  </w:r>
                  <w:r w:rsidR="0033782B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and combine</w:t>
                  </w: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 </w:t>
                  </w:r>
                  <w:r w:rsidR="0033782B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with state management </w:t>
                  </w:r>
                </w:p>
                <w:p w14:paraId="22B5520E" w14:textId="2C4691CF" w:rsidR="0033782B" w:rsidRPr="001F15F1" w:rsidRDefault="0033782B" w:rsidP="00111DCC">
                  <w:pPr>
                    <w:jc w:val="both"/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  <w:r w:rsidRPr="00FE7C3D"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  <w:t>Nextjs Framework</w:t>
                  </w:r>
                  <w:r w:rsidRPr="00FE7C3D"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: </w:t>
                  </w:r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update react </w:t>
                  </w:r>
                </w:p>
                <w:p w14:paraId="3DB077F5" w14:textId="2B5D071C" w:rsidR="00483258" w:rsidRPr="001F15F1" w:rsidRDefault="0033782B" w:rsidP="00111DCC">
                  <w:pPr>
                    <w:jc w:val="both"/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>framework and optimize experience</w:t>
                  </w:r>
                </w:p>
                <w:p w14:paraId="5874826E" w14:textId="2AE68076" w:rsidR="00483258" w:rsidRPr="001F15F1" w:rsidRDefault="0033782B" w:rsidP="00111DCC">
                  <w:pPr>
                    <w:jc w:val="both"/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>users,</w:t>
                  </w:r>
                  <w:r w:rsidR="00483258"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 </w:t>
                  </w:r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it’s </w:t>
                  </w:r>
                  <w:proofErr w:type="gramStart"/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>future’s</w:t>
                  </w:r>
                  <w:proofErr w:type="gramEnd"/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 for front end </w:t>
                  </w:r>
                </w:p>
                <w:p w14:paraId="6481C3E0" w14:textId="67DAE6B0" w:rsidR="0033782B" w:rsidRPr="001F15F1" w:rsidRDefault="00483258" w:rsidP="00111DCC">
                  <w:pPr>
                    <w:jc w:val="both"/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 </w:t>
                  </w:r>
                  <w:r w:rsidR="0033782B"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developer </w:t>
                  </w:r>
                </w:p>
                <w:p w14:paraId="26F1CE49" w14:textId="77777777" w:rsidR="00483258" w:rsidRPr="001F15F1" w:rsidRDefault="00483258" w:rsidP="00483258">
                  <w:pPr>
                    <w:jc w:val="both"/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  <w:t>Qwikjs</w:t>
                  </w:r>
                  <w:r w:rsidRPr="00FE7C3D"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  <w:t xml:space="preserve"> Framework</w:t>
                  </w:r>
                  <w:r w:rsidRPr="001F15F1">
                    <w:rPr>
                      <w:sz w:val="32"/>
                      <w:szCs w:val="32"/>
                      <w:lang w:val="en-US"/>
                    </w:rPr>
                    <w:t xml:space="preserve">: </w:t>
                  </w:r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it is newer in </w:t>
                  </w:r>
                </w:p>
                <w:p w14:paraId="558F33F4" w14:textId="4D3D4E00" w:rsidR="00483258" w:rsidRPr="001F15F1" w:rsidRDefault="00483258" w:rsidP="00483258">
                  <w:pPr>
                    <w:jc w:val="both"/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>ecosystem front end developer, it is</w:t>
                  </w:r>
                </w:p>
                <w:p w14:paraId="184EB3ED" w14:textId="1F4CBE18" w:rsidR="00483258" w:rsidRPr="001F15F1" w:rsidRDefault="00483258" w:rsidP="00483258">
                  <w:pPr>
                    <w:jc w:val="both"/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very optimize, it’s </w:t>
                  </w:r>
                  <w:proofErr w:type="gramStart"/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>future’s</w:t>
                  </w:r>
                  <w:proofErr w:type="gramEnd"/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 for front-end </w:t>
                  </w:r>
                </w:p>
                <w:p w14:paraId="2E2EF1BD" w14:textId="0CDB828C" w:rsidR="00483258" w:rsidRPr="001F15F1" w:rsidRDefault="00483258" w:rsidP="00483258">
                  <w:pPr>
                    <w:jc w:val="both"/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 developer framework. </w:t>
                  </w:r>
                </w:p>
                <w:p w14:paraId="1E59379C" w14:textId="66F06444" w:rsidR="00483258" w:rsidRPr="001F15F1" w:rsidRDefault="00483258" w:rsidP="00483258">
                  <w:pPr>
                    <w:jc w:val="both"/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It’s my preference </w:t>
                  </w:r>
                </w:p>
                <w:p w14:paraId="42AFE2F5" w14:textId="77777777" w:rsidR="00483258" w:rsidRDefault="00483258" w:rsidP="00483258">
                  <w:pPr>
                    <w:jc w:val="both"/>
                    <w:rPr>
                      <w:b/>
                      <w:bCs/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</w:p>
                <w:p w14:paraId="1AC3F65F" w14:textId="088C2BE6" w:rsidR="00483258" w:rsidRPr="00483258" w:rsidRDefault="00483258" w:rsidP="00483258">
                  <w:pPr>
                    <w:jc w:val="both"/>
                    <w:rPr>
                      <w:b/>
                      <w:bCs/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        </w:t>
                  </w:r>
                  <w:r w:rsidRPr="00483258"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  <w:t>B</w:t>
                  </w:r>
                  <w:r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  <w:t xml:space="preserve">ACK-END </w:t>
                  </w:r>
                  <w:r w:rsidRPr="00483258"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  <w:t>SKILLS</w:t>
                  </w:r>
                  <w:r w:rsidRPr="00483258">
                    <w:rPr>
                      <w:b/>
                      <w:bCs/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  </w:t>
                  </w:r>
                </w:p>
                <w:p w14:paraId="69EA5095" w14:textId="77777777" w:rsidR="00483258" w:rsidRDefault="00483258" w:rsidP="00483258">
                  <w:pPr>
                    <w:jc w:val="both"/>
                    <w:rPr>
                      <w:b/>
                      <w:bCs/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</w:p>
                <w:p w14:paraId="7AC5D5D4" w14:textId="5FB70B1A" w:rsidR="00483258" w:rsidRDefault="00483258" w:rsidP="00483258">
                  <w:pPr>
                    <w:jc w:val="both"/>
                    <w:rPr>
                      <w:b/>
                      <w:bCs/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</w:p>
                <w:p w14:paraId="0D6739A1" w14:textId="0B12B06C" w:rsidR="00483258" w:rsidRDefault="00483258" w:rsidP="00111DCC">
                  <w:pPr>
                    <w:jc w:val="both"/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  <w:t>Nodejs</w:t>
                  </w:r>
                  <w:r w:rsidR="00010134" w:rsidRPr="00010134">
                    <w:rPr>
                      <w:b/>
                      <w:bCs/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: </w:t>
                  </w:r>
                  <w:r w:rsidR="00010134"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>it use to build javascript in back</w:t>
                  </w:r>
                </w:p>
                <w:p w14:paraId="54524B49" w14:textId="77777777" w:rsidR="00010134" w:rsidRPr="00010134" w:rsidRDefault="00010134" w:rsidP="00111DCC">
                  <w:pPr>
                    <w:jc w:val="both"/>
                    <w:rPr>
                      <w:b/>
                      <w:bCs/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298881" w:themeColor="accent1" w:themeShade="BF"/>
                      <w:sz w:val="32"/>
                      <w:szCs w:val="32"/>
                      <w:lang w:val="en-US"/>
                    </w:rPr>
                    <w:t xml:space="preserve">Python: </w:t>
                  </w:r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>Django use to build Scripts in</w:t>
                  </w:r>
                  <w:r w:rsidRPr="00010134">
                    <w:rPr>
                      <w:b/>
                      <w:bCs/>
                      <w:color w:val="767171" w:themeColor="background2" w:themeShade="80"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 w14:paraId="0A169594" w14:textId="5DAD16D8" w:rsidR="00010134" w:rsidRPr="001F15F1" w:rsidRDefault="00010134" w:rsidP="00111DCC">
                  <w:pPr>
                    <w:jc w:val="both"/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</w:pPr>
                  <w:r w:rsidRPr="001F15F1">
                    <w:rPr>
                      <w:color w:val="767171" w:themeColor="background2" w:themeShade="80"/>
                      <w:sz w:val="32"/>
                      <w:szCs w:val="32"/>
                      <w:lang w:val="en-US"/>
                    </w:rPr>
                    <w:t>back</w:t>
                  </w:r>
                </w:p>
                <w:p w14:paraId="1F66576F" w14:textId="70A2AA17" w:rsidR="008A5402" w:rsidRPr="00FE7C3D" w:rsidRDefault="008C0A38" w:rsidP="00111DCC">
                  <w:pPr>
                    <w:jc w:val="both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010134">
                    <w:rPr>
                      <w:b/>
                      <w:bCs/>
                      <w:color w:val="767171" w:themeColor="background2" w:themeShade="8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C420C8" w:rsidRPr="00C833B0" w14:paraId="4D6EC9E4" w14:textId="77777777" w:rsidTr="00061DEC">
              <w:trPr>
                <w:trHeight w:val="3672"/>
              </w:trPr>
              <w:tc>
                <w:tcPr>
                  <w:tcW w:w="7848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1EC2D44" w14:textId="77777777" w:rsidR="00C420C8" w:rsidRPr="00010134" w:rsidRDefault="00686B8A" w:rsidP="008F6337">
                  <w:pPr>
                    <w:pStyle w:val="Titre2"/>
                    <w:rPr>
                      <w:b/>
                      <w:bCs/>
                      <w:color w:val="0D0D0D" w:themeColor="text1" w:themeTint="F2"/>
                      <w:sz w:val="36"/>
                      <w:szCs w:val="36"/>
                      <w:lang w:val="en-US"/>
                    </w:rPr>
                  </w:pPr>
                  <w:r w:rsidRPr="00010134">
                    <w:rPr>
                      <w:b/>
                      <w:bCs/>
                      <w:color w:val="0D0D0D" w:themeColor="text1" w:themeTint="F2"/>
                      <w:sz w:val="36"/>
                      <w:szCs w:val="36"/>
                      <w:lang w:val="en-US"/>
                    </w:rPr>
                    <w:lastRenderedPageBreak/>
                    <w:t>TRAINING</w:t>
                  </w:r>
                </w:p>
                <w:p w14:paraId="161AEED9" w14:textId="77777777" w:rsidR="00FE7C3D" w:rsidRDefault="00C05942" w:rsidP="00FE7C3D">
                  <w:pPr>
                    <w:spacing w:line="276" w:lineRule="auto"/>
                    <w:jc w:val="both"/>
                    <w:rPr>
                      <w:rFonts w:ascii="Century Gothic" w:hAnsi="Century Gothic"/>
                      <w:color w:val="808080"/>
                      <w:sz w:val="18"/>
                      <w:szCs w:val="18"/>
                      <w:lang w:val="en-US"/>
                    </w:rPr>
                  </w:pPr>
                  <w:r w:rsidRPr="00010134">
                    <w:rPr>
                      <w:color w:val="298881" w:themeColor="accent1" w:themeShade="BF"/>
                      <w:sz w:val="32"/>
                      <w:szCs w:val="32"/>
                      <w:lang w:val="en-US"/>
                    </w:rPr>
                    <w:t>Master in Engineering Design</w:t>
                  </w:r>
                  <w:r w:rsidRPr="00FE7C3D">
                    <w:rPr>
                      <w:color w:val="298881" w:themeColor="accent1" w:themeShade="BF"/>
                      <w:lang w:val="en-US"/>
                    </w:rPr>
                    <w:t xml:space="preserve"> </w:t>
                  </w:r>
                  <w:r w:rsidRPr="001F15F1">
                    <w:rPr>
                      <w:rFonts w:ascii="Century Gothic" w:hAnsi="Century Gothic"/>
                      <w:color w:val="808080"/>
                      <w:sz w:val="28"/>
                      <w:szCs w:val="28"/>
                      <w:lang w:val="en-US"/>
                    </w:rPr>
                    <w:t>2020 – 2021</w:t>
                  </w:r>
                </w:p>
                <w:p w14:paraId="44BDCDF7" w14:textId="3EE2992B" w:rsidR="00C420C8" w:rsidRPr="00010134" w:rsidRDefault="00686B8A" w:rsidP="00FE7C3D">
                  <w:pPr>
                    <w:spacing w:line="276" w:lineRule="auto"/>
                    <w:jc w:val="both"/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  <w:r w:rsidRPr="00010134">
                    <w:rPr>
                      <w:rFonts w:ascii="Bahnschrift Light" w:hAnsi="Bahnschrift Light"/>
                      <w:color w:val="767171" w:themeColor="background2" w:themeShade="80"/>
                      <w:sz w:val="28"/>
                      <w:szCs w:val="28"/>
                      <w:lang w:val="en-US"/>
                    </w:rPr>
                    <w:t>National higher polytechnic</w:t>
                  </w:r>
                  <w:r w:rsidR="00C05942" w:rsidRPr="00010134">
                    <w:rPr>
                      <w:rFonts w:ascii="Bahnschrift Light" w:hAnsi="Bahnschrift Light"/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 school of </w:t>
                  </w:r>
                  <w:r w:rsidR="004953F2" w:rsidRPr="00010134">
                    <w:rPr>
                      <w:rFonts w:ascii="Bahnschrift Light" w:hAnsi="Bahnschrift Light"/>
                      <w:color w:val="767171" w:themeColor="background2" w:themeShade="80"/>
                      <w:sz w:val="28"/>
                      <w:szCs w:val="28"/>
                      <w:lang w:val="en-US"/>
                    </w:rPr>
                    <w:t>Douala</w:t>
                  </w:r>
                </w:p>
                <w:p w14:paraId="6155F126" w14:textId="77777777" w:rsidR="00010134" w:rsidRDefault="00C05942" w:rsidP="00010134">
                  <w:pPr>
                    <w:jc w:val="both"/>
                    <w:rPr>
                      <w:color w:val="D0CECE" w:themeColor="background2" w:themeShade="E6"/>
                      <w:lang w:val="en-US"/>
                    </w:rPr>
                  </w:pPr>
                  <w:r w:rsidRPr="00097719">
                    <w:rPr>
                      <w:color w:val="D0CECE" w:themeColor="background2" w:themeShade="E6"/>
                      <w:lang w:val="en-US"/>
                    </w:rPr>
                    <w:t xml:space="preserve"> ----------------------------------------------------------------------------------</w:t>
                  </w:r>
                </w:p>
                <w:p w14:paraId="6E281F52" w14:textId="53117F85" w:rsidR="00C05942" w:rsidRPr="00010134" w:rsidRDefault="00C05942" w:rsidP="00010134">
                  <w:pPr>
                    <w:jc w:val="both"/>
                    <w:rPr>
                      <w:color w:val="D0CECE" w:themeColor="background2" w:themeShade="E6"/>
                      <w:lang w:val="en-US"/>
                    </w:rPr>
                  </w:pPr>
                  <w:r w:rsidRPr="00010134">
                    <w:rPr>
                      <w:color w:val="298881" w:themeColor="accent1" w:themeShade="BF"/>
                      <w:sz w:val="32"/>
                      <w:szCs w:val="32"/>
                      <w:lang w:val="en-US"/>
                    </w:rPr>
                    <w:t>Bachelor in Physical and Application</w:t>
                  </w:r>
                  <w:r w:rsidRPr="00010134">
                    <w:rPr>
                      <w:color w:val="298881" w:themeColor="accent1" w:themeShade="BF"/>
                      <w:lang w:val="en-US"/>
                    </w:rPr>
                    <w:t xml:space="preserve"> </w:t>
                  </w:r>
                  <w:r w:rsidRPr="001F15F1">
                    <w:rPr>
                      <w:rFonts w:ascii="Century Gothic" w:hAnsi="Century Gothic"/>
                      <w:color w:val="808080"/>
                      <w:sz w:val="28"/>
                      <w:szCs w:val="28"/>
                      <w:lang w:val="en-US"/>
                    </w:rPr>
                    <w:t>2015 – 2016</w:t>
                  </w:r>
                </w:p>
                <w:p w14:paraId="144691DD" w14:textId="77777777" w:rsidR="00BB45D5" w:rsidRPr="00010134" w:rsidRDefault="00C05942" w:rsidP="00C05942">
                  <w:pPr>
                    <w:tabs>
                      <w:tab w:val="left" w:pos="1166"/>
                      <w:tab w:val="center" w:pos="2980"/>
                    </w:tabs>
                    <w:jc w:val="left"/>
                    <w:rPr>
                      <w:rFonts w:ascii="Bahnschrift Light" w:hAnsi="Bahnschrift Light"/>
                      <w:sz w:val="28"/>
                      <w:szCs w:val="28"/>
                      <w:lang w:val="en-US"/>
                    </w:rPr>
                  </w:pPr>
                  <w:r w:rsidRPr="00097719">
                    <w:rPr>
                      <w:lang w:val="en-US"/>
                    </w:rPr>
                    <w:tab/>
                    <w:t xml:space="preserve">     </w:t>
                  </w:r>
                  <w:r w:rsidRPr="00010134">
                    <w:rPr>
                      <w:rFonts w:ascii="Bahnschrift Light" w:hAnsi="Bahnschrift Light"/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University of Douala   </w:t>
                  </w:r>
                </w:p>
                <w:p w14:paraId="7D1EE2EF" w14:textId="77777777" w:rsidR="001F15F1" w:rsidRDefault="00BB45D5" w:rsidP="00BB45D5">
                  <w:pPr>
                    <w:rPr>
                      <w:color w:val="D0CECE" w:themeColor="background2" w:themeShade="E6"/>
                      <w:lang w:val="en-US"/>
                    </w:rPr>
                  </w:pPr>
                  <w:r w:rsidRPr="00097719">
                    <w:rPr>
                      <w:color w:val="D0CECE" w:themeColor="background2" w:themeShade="E6"/>
                      <w:lang w:val="en-US"/>
                    </w:rPr>
                    <w:t xml:space="preserve">----------------------------------------------------------------------------------  </w:t>
                  </w:r>
                </w:p>
                <w:p w14:paraId="72569589" w14:textId="16BA1E08" w:rsidR="00BB45D5" w:rsidRPr="001F15F1" w:rsidRDefault="00BB45D5" w:rsidP="00BB45D5">
                  <w:pPr>
                    <w:rPr>
                      <w:rFonts w:ascii="Century Gothic" w:hAnsi="Century Gothic"/>
                      <w:color w:val="808080"/>
                      <w:sz w:val="32"/>
                      <w:szCs w:val="32"/>
                      <w:lang w:val="en-US"/>
                    </w:rPr>
                  </w:pPr>
                  <w:r w:rsidRPr="001F15F1">
                    <w:rPr>
                      <w:color w:val="298881" w:themeColor="accent1" w:themeShade="BF"/>
                      <w:sz w:val="32"/>
                      <w:szCs w:val="32"/>
                      <w:lang w:val="en-US"/>
                    </w:rPr>
                    <w:t>Baccalaureate</w:t>
                  </w:r>
                  <w:r w:rsidRPr="001F15F1">
                    <w:rPr>
                      <w:rFonts w:ascii="Century Gothic" w:hAnsi="Century Gothic"/>
                      <w:sz w:val="32"/>
                      <w:szCs w:val="32"/>
                      <w:lang w:val="en-US"/>
                    </w:rPr>
                    <w:t xml:space="preserve"> </w:t>
                  </w:r>
                  <w:r w:rsidRPr="001F15F1">
                    <w:rPr>
                      <w:rFonts w:ascii="Century Gothic" w:hAnsi="Century Gothic"/>
                      <w:color w:val="808080"/>
                      <w:sz w:val="32"/>
                      <w:szCs w:val="32"/>
                      <w:lang w:val="en-US"/>
                    </w:rPr>
                    <w:t>2010 -2011</w:t>
                  </w:r>
                </w:p>
                <w:p w14:paraId="7EB3A931" w14:textId="77777777" w:rsidR="00C05942" w:rsidRPr="001F15F1" w:rsidRDefault="00BB45D5" w:rsidP="00C05942">
                  <w:pPr>
                    <w:tabs>
                      <w:tab w:val="left" w:pos="1166"/>
                      <w:tab w:val="center" w:pos="2980"/>
                    </w:tabs>
                    <w:jc w:val="left"/>
                    <w:rPr>
                      <w:rFonts w:ascii="Bahnschrift Light" w:hAnsi="Bahnschrift Light"/>
                      <w:sz w:val="28"/>
                      <w:szCs w:val="28"/>
                      <w:lang w:val="en-US"/>
                    </w:rPr>
                  </w:pPr>
                  <w:r w:rsidRPr="00097719">
                    <w:rPr>
                      <w:rFonts w:ascii="Bahnschrift Light" w:hAnsi="Bahnschrift Light"/>
                      <w:lang w:val="en-US"/>
                    </w:rPr>
                    <w:t xml:space="preserve">                             </w:t>
                  </w:r>
                  <w:r w:rsidRPr="001F15F1">
                    <w:rPr>
                      <w:rFonts w:ascii="Bahnschrift Light" w:hAnsi="Bahnschrift Light"/>
                      <w:color w:val="767171" w:themeColor="background2" w:themeShade="80"/>
                      <w:sz w:val="28"/>
                      <w:szCs w:val="28"/>
                      <w:lang w:val="en-US"/>
                    </w:rPr>
                    <w:t>Technical high school</w:t>
                  </w:r>
                </w:p>
              </w:tc>
            </w:tr>
            <w:tr w:rsidR="00C420C8" w:rsidRPr="00C833B0" w14:paraId="2D10AAD1" w14:textId="77777777" w:rsidTr="00061DEC">
              <w:tc>
                <w:tcPr>
                  <w:tcW w:w="7848" w:type="dxa"/>
                  <w:tcMar>
                    <w:left w:w="720" w:type="dxa"/>
                    <w:right w:w="0" w:type="dxa"/>
                  </w:tcMar>
                </w:tcPr>
                <w:p w14:paraId="2E440ADE" w14:textId="77777777" w:rsidR="00C420C8" w:rsidRPr="001F15F1" w:rsidRDefault="00397056" w:rsidP="008F6337">
                  <w:pPr>
                    <w:pStyle w:val="Titre2"/>
                    <w:rPr>
                      <w:b/>
                      <w:bCs/>
                      <w:color w:val="0D0D0D" w:themeColor="text1" w:themeTint="F2"/>
                      <w:sz w:val="32"/>
                      <w:szCs w:val="32"/>
                      <w:lang w:val="en-US"/>
                    </w:rPr>
                  </w:pPr>
                  <w:r w:rsidRPr="001F15F1">
                    <w:rPr>
                      <w:b/>
                      <w:bCs/>
                      <w:color w:val="0D0D0D" w:themeColor="text1" w:themeTint="F2"/>
                      <w:sz w:val="32"/>
                      <w:szCs w:val="32"/>
                      <w:lang w:val="en-US"/>
                    </w:rPr>
                    <w:t>hobbies</w:t>
                  </w:r>
                </w:p>
                <w:p w14:paraId="15C50730" w14:textId="2CAB3DBA" w:rsidR="00686B8A" w:rsidRPr="001F15F1" w:rsidRDefault="00686B8A" w:rsidP="008C0A38">
                  <w:pP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  <w:lang w:val="en-US"/>
                    </w:rPr>
                  </w:pPr>
                  <w:r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Regular </w:t>
                  </w:r>
                  <w:r w:rsidR="0059482E" w:rsidRPr="001F15F1">
                    <w:rPr>
                      <w:color w:val="767171" w:themeColor="background2" w:themeShade="80"/>
                      <w:sz w:val="28"/>
                      <w:szCs w:val="28"/>
                      <w:lang w:val="en-US"/>
                    </w:rPr>
                    <w:t>practice</w:t>
                  </w:r>
                  <w:r w:rsidR="0006093B" w:rsidRPr="001F15F1"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  <w:lang w:val="en-US"/>
                    </w:rPr>
                    <w:t>:</w:t>
                  </w:r>
                  <w:r w:rsidRPr="001F15F1"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  <w:lang w:val="en-US"/>
                    </w:rPr>
                    <w:t xml:space="preserve"> foot jogging walk</w:t>
                  </w:r>
                </w:p>
                <w:p w14:paraId="42B17635" w14:textId="77777777" w:rsidR="00C420C8" w:rsidRPr="00097719" w:rsidRDefault="00C420C8" w:rsidP="008F6337">
                  <w:pPr>
                    <w:rPr>
                      <w:lang w:val="en-US"/>
                    </w:rPr>
                  </w:pPr>
                </w:p>
              </w:tc>
            </w:tr>
          </w:tbl>
          <w:p w14:paraId="7375EC6A" w14:textId="77777777" w:rsidR="00C420C8" w:rsidRPr="00097719" w:rsidRDefault="00C420C8" w:rsidP="003856C9">
            <w:pPr>
              <w:rPr>
                <w:lang w:val="en-US"/>
              </w:rPr>
            </w:pPr>
          </w:p>
        </w:tc>
      </w:tr>
    </w:tbl>
    <w:p w14:paraId="063E7DBD" w14:textId="77777777" w:rsidR="003F5FDB" w:rsidRPr="00097719" w:rsidRDefault="003F5FDB" w:rsidP="00841714">
      <w:pPr>
        <w:pStyle w:val="Sansinterligne"/>
        <w:rPr>
          <w:lang w:val="en-US"/>
        </w:rPr>
      </w:pPr>
    </w:p>
    <w:sectPr w:rsidR="003F5FDB" w:rsidRPr="00097719" w:rsidSect="00AD253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0EAC9" w14:textId="77777777" w:rsidR="00874A5A" w:rsidRDefault="00874A5A" w:rsidP="003856C9">
      <w:pPr>
        <w:spacing w:after="0" w:line="240" w:lineRule="auto"/>
      </w:pPr>
      <w:r>
        <w:separator/>
      </w:r>
    </w:p>
  </w:endnote>
  <w:endnote w:type="continuationSeparator" w:id="0">
    <w:p w14:paraId="1769B69C" w14:textId="77777777" w:rsidR="00874A5A" w:rsidRDefault="00874A5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B47D1" w14:textId="77777777" w:rsidR="003856C9" w:rsidRDefault="007803B7" w:rsidP="007803B7">
    <w:pPr>
      <w:pStyle w:val="Pieddepag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81B521C" wp14:editId="5B29C60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e 4" title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e libre 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e libre 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e libre 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e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e libre 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e libre 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e libre 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e libre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e libre 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7C14B7B" id="Groupe 4" o:spid="_x0000_s1026" alt="Titre : Image de pied de page avec rectangles gris dans différent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">
              <o:lock v:ext="edit" aspectratio="t"/>
              <v:shape id="Forme libre 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e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 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e libre 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 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fr-FR"/>
          </w:rPr>
          <w:fldChar w:fldCharType="begin"/>
        </w:r>
        <w:r w:rsidR="001765FE">
          <w:rPr>
            <w:lang w:bidi="fr-FR"/>
          </w:rPr>
          <w:instrText xml:space="preserve"> PAGE   \* MERGEFORMAT </w:instrText>
        </w:r>
        <w:r w:rsidR="001765FE">
          <w:rPr>
            <w:lang w:bidi="fr-FR"/>
          </w:rPr>
          <w:fldChar w:fldCharType="separate"/>
        </w:r>
        <w:r w:rsidR="00764C90">
          <w:rPr>
            <w:noProof/>
            <w:lang w:bidi="fr-FR"/>
          </w:rPr>
          <w:t>2</w:t>
        </w:r>
        <w:r w:rsidR="001765FE">
          <w:rPr>
            <w:noProof/>
            <w:lang w:bidi="fr-F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4511E" w14:textId="77777777" w:rsidR="001765FE" w:rsidRDefault="00DC79BB">
    <w:pPr>
      <w:pStyle w:val="Pieddepag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72B0679" wp14:editId="68A40A8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e 4" title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e libre 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e libre 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e libre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e libre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e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e libre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e libre 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e libre 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e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A1D2FBF" id="Groupe 4" o:spid="_x0000_s1026" alt="Titre : Image de pied de page avec rectangles gris dans différent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">
              <o:lock v:ext="edit" aspectratio="t"/>
              <v:shape id="Forme libre 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e libre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e libre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6487A" w14:textId="77777777" w:rsidR="00874A5A" w:rsidRDefault="00874A5A" w:rsidP="003856C9">
      <w:pPr>
        <w:spacing w:after="0" w:line="240" w:lineRule="auto"/>
      </w:pPr>
      <w:r>
        <w:separator/>
      </w:r>
    </w:p>
  </w:footnote>
  <w:footnote w:type="continuationSeparator" w:id="0">
    <w:p w14:paraId="3DD3DFCF" w14:textId="77777777" w:rsidR="00874A5A" w:rsidRDefault="00874A5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66FCA" w14:textId="77777777" w:rsidR="003856C9" w:rsidRDefault="007803B7">
    <w:pPr>
      <w:pStyle w:val="En-tt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6D07C92" wp14:editId="6747C9F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e 17" title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e libre 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e libre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e libre 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e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e libre 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e libre 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e libre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e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e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e libre 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3EAD8C" id="Groupe 17" o:spid="_x0000_s1026" alt="Titre : Image d’en-tête avec rectangles gris sous différent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">
              <o:lock v:ext="edit" aspectratio="t"/>
              <v:shape id="Forme libre 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 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e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 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7781D" w14:textId="77777777" w:rsidR="00DC79BB" w:rsidRDefault="00DC79BB">
    <w:pPr>
      <w:pStyle w:val="En-tt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C9FBE4E" wp14:editId="4754B18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e 17" title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e libre 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e libre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e libre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e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e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e libre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e libre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e libre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e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e libre 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123B0C1" id="Groupe 17" o:spid="_x0000_s1026" alt="Titre : Image d’en-tête avec rectangles gris sous différent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">
              <o:lock v:ext="edit" aspectratio="t"/>
              <v:shape id="Forme libre 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 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e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 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8607196">
    <w:abstractNumId w:val="9"/>
  </w:num>
  <w:num w:numId="2" w16cid:durableId="874736643">
    <w:abstractNumId w:val="7"/>
  </w:num>
  <w:num w:numId="3" w16cid:durableId="1953055787">
    <w:abstractNumId w:val="6"/>
  </w:num>
  <w:num w:numId="4" w16cid:durableId="1863277522">
    <w:abstractNumId w:val="5"/>
  </w:num>
  <w:num w:numId="5" w16cid:durableId="1113095292">
    <w:abstractNumId w:val="4"/>
  </w:num>
  <w:num w:numId="6" w16cid:durableId="1676105686">
    <w:abstractNumId w:val="8"/>
  </w:num>
  <w:num w:numId="7" w16cid:durableId="136339540">
    <w:abstractNumId w:val="3"/>
  </w:num>
  <w:num w:numId="8" w16cid:durableId="1116363674">
    <w:abstractNumId w:val="2"/>
  </w:num>
  <w:num w:numId="9" w16cid:durableId="1899785529">
    <w:abstractNumId w:val="1"/>
  </w:num>
  <w:num w:numId="10" w16cid:durableId="162950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3D"/>
    <w:rsid w:val="00010134"/>
    <w:rsid w:val="00037022"/>
    <w:rsid w:val="00040E86"/>
    <w:rsid w:val="00052BE1"/>
    <w:rsid w:val="0006093B"/>
    <w:rsid w:val="00061DEC"/>
    <w:rsid w:val="0007412A"/>
    <w:rsid w:val="00097719"/>
    <w:rsid w:val="000B37E1"/>
    <w:rsid w:val="000F6510"/>
    <w:rsid w:val="0010199E"/>
    <w:rsid w:val="0010257B"/>
    <w:rsid w:val="00111DCC"/>
    <w:rsid w:val="001166C2"/>
    <w:rsid w:val="001503AC"/>
    <w:rsid w:val="001765FE"/>
    <w:rsid w:val="0019561F"/>
    <w:rsid w:val="001B32D2"/>
    <w:rsid w:val="001C4827"/>
    <w:rsid w:val="001F15F1"/>
    <w:rsid w:val="00264B8A"/>
    <w:rsid w:val="00277585"/>
    <w:rsid w:val="00283B81"/>
    <w:rsid w:val="00286163"/>
    <w:rsid w:val="00293B83"/>
    <w:rsid w:val="002A3621"/>
    <w:rsid w:val="002A4C3B"/>
    <w:rsid w:val="002A6C4F"/>
    <w:rsid w:val="002B3890"/>
    <w:rsid w:val="002B7747"/>
    <w:rsid w:val="002B7E23"/>
    <w:rsid w:val="002C77B9"/>
    <w:rsid w:val="002E7BBE"/>
    <w:rsid w:val="002F485A"/>
    <w:rsid w:val="003053D9"/>
    <w:rsid w:val="0033782B"/>
    <w:rsid w:val="00347C68"/>
    <w:rsid w:val="003856C9"/>
    <w:rsid w:val="00396369"/>
    <w:rsid w:val="00397056"/>
    <w:rsid w:val="003F4D31"/>
    <w:rsid w:val="003F5FDB"/>
    <w:rsid w:val="0043426C"/>
    <w:rsid w:val="00441EB9"/>
    <w:rsid w:val="00443B79"/>
    <w:rsid w:val="00463463"/>
    <w:rsid w:val="00473EF8"/>
    <w:rsid w:val="004760E5"/>
    <w:rsid w:val="00483258"/>
    <w:rsid w:val="004953F2"/>
    <w:rsid w:val="004C6C9D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9482E"/>
    <w:rsid w:val="005A1E51"/>
    <w:rsid w:val="005A7E57"/>
    <w:rsid w:val="00616FF4"/>
    <w:rsid w:val="006337FB"/>
    <w:rsid w:val="006408F4"/>
    <w:rsid w:val="00657AE9"/>
    <w:rsid w:val="00686B8A"/>
    <w:rsid w:val="006928F7"/>
    <w:rsid w:val="00694F9F"/>
    <w:rsid w:val="006A3CE7"/>
    <w:rsid w:val="006E7189"/>
    <w:rsid w:val="007350AC"/>
    <w:rsid w:val="00743379"/>
    <w:rsid w:val="00747550"/>
    <w:rsid w:val="00764C90"/>
    <w:rsid w:val="00774502"/>
    <w:rsid w:val="007803B7"/>
    <w:rsid w:val="007A7C08"/>
    <w:rsid w:val="007B2F5C"/>
    <w:rsid w:val="007C5F05"/>
    <w:rsid w:val="007C6D09"/>
    <w:rsid w:val="007C7247"/>
    <w:rsid w:val="0082373C"/>
    <w:rsid w:val="00825ED8"/>
    <w:rsid w:val="00832043"/>
    <w:rsid w:val="00832F81"/>
    <w:rsid w:val="00841714"/>
    <w:rsid w:val="008501C7"/>
    <w:rsid w:val="00874A5A"/>
    <w:rsid w:val="00890E5A"/>
    <w:rsid w:val="008A5402"/>
    <w:rsid w:val="008C054C"/>
    <w:rsid w:val="008C0A38"/>
    <w:rsid w:val="008C7CA2"/>
    <w:rsid w:val="008F6337"/>
    <w:rsid w:val="0090213D"/>
    <w:rsid w:val="00914DAF"/>
    <w:rsid w:val="00927670"/>
    <w:rsid w:val="0093286E"/>
    <w:rsid w:val="009D1627"/>
    <w:rsid w:val="00A34082"/>
    <w:rsid w:val="00A42F91"/>
    <w:rsid w:val="00A440D9"/>
    <w:rsid w:val="00A5355F"/>
    <w:rsid w:val="00A6202E"/>
    <w:rsid w:val="00AA2A9D"/>
    <w:rsid w:val="00AA722B"/>
    <w:rsid w:val="00AA7623"/>
    <w:rsid w:val="00AD2538"/>
    <w:rsid w:val="00AF1258"/>
    <w:rsid w:val="00B01E52"/>
    <w:rsid w:val="00B550FC"/>
    <w:rsid w:val="00B85871"/>
    <w:rsid w:val="00B93310"/>
    <w:rsid w:val="00BB3B21"/>
    <w:rsid w:val="00BB45D5"/>
    <w:rsid w:val="00BC1F18"/>
    <w:rsid w:val="00BD0CAD"/>
    <w:rsid w:val="00BD2E58"/>
    <w:rsid w:val="00BF6BAB"/>
    <w:rsid w:val="00C007A5"/>
    <w:rsid w:val="00C04DE2"/>
    <w:rsid w:val="00C05942"/>
    <w:rsid w:val="00C24907"/>
    <w:rsid w:val="00C420C8"/>
    <w:rsid w:val="00C4403A"/>
    <w:rsid w:val="00C833B0"/>
    <w:rsid w:val="00CE6306"/>
    <w:rsid w:val="00D11C4D"/>
    <w:rsid w:val="00D5067A"/>
    <w:rsid w:val="00D74A28"/>
    <w:rsid w:val="00D900E9"/>
    <w:rsid w:val="00D9366F"/>
    <w:rsid w:val="00D959F9"/>
    <w:rsid w:val="00DC0F74"/>
    <w:rsid w:val="00DC680A"/>
    <w:rsid w:val="00DC79BB"/>
    <w:rsid w:val="00DF0A0F"/>
    <w:rsid w:val="00E17B29"/>
    <w:rsid w:val="00E34D58"/>
    <w:rsid w:val="00E35DBF"/>
    <w:rsid w:val="00E75BD3"/>
    <w:rsid w:val="00E941EF"/>
    <w:rsid w:val="00EB1C1B"/>
    <w:rsid w:val="00EB43FF"/>
    <w:rsid w:val="00EC2C17"/>
    <w:rsid w:val="00F077AE"/>
    <w:rsid w:val="00F14687"/>
    <w:rsid w:val="00F523D6"/>
    <w:rsid w:val="00F56435"/>
    <w:rsid w:val="00F91A9C"/>
    <w:rsid w:val="00F927F0"/>
    <w:rsid w:val="00FA07AA"/>
    <w:rsid w:val="00FB0A17"/>
    <w:rsid w:val="00FB6A8F"/>
    <w:rsid w:val="00FE20E6"/>
    <w:rsid w:val="00FE7C3D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67DA4"/>
  <w15:chartTrackingRefBased/>
  <w15:docId w15:val="{064FE58C-93FA-41D0-AEBE-EC3505E7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502"/>
  </w:style>
  <w:style w:type="paragraph" w:styleId="Titre1">
    <w:name w:val="heading 1"/>
    <w:basedOn w:val="Normal"/>
    <w:link w:val="Titre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7A5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7A5"/>
  </w:style>
  <w:style w:type="paragraph" w:styleId="Pieddepage">
    <w:name w:val="footer"/>
    <w:basedOn w:val="Normal"/>
    <w:link w:val="Pieddepage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FE20E6"/>
  </w:style>
  <w:style w:type="table" w:styleId="Grilledutableau">
    <w:name w:val="Table Grid"/>
    <w:basedOn w:val="Tableau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3053D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itre5Car">
    <w:name w:val="Titre 5 Car"/>
    <w:basedOn w:val="Policepardfaut"/>
    <w:link w:val="Titre5"/>
    <w:uiPriority w:val="9"/>
    <w:rsid w:val="00463463"/>
    <w:rPr>
      <w:rFonts w:asciiTheme="majorHAnsi" w:eastAsiaTheme="majorEastAsia" w:hAnsiTheme="majorHAnsi" w:cstheme="majorBidi"/>
    </w:rPr>
  </w:style>
  <w:style w:type="paragraph" w:styleId="Sansinterligne">
    <w:name w:val="No Spacing"/>
    <w:uiPriority w:val="12"/>
    <w:qFormat/>
    <w:rsid w:val="005A7E57"/>
    <w:pPr>
      <w:spacing w:after="0" w:line="240" w:lineRule="auto"/>
    </w:pPr>
  </w:style>
  <w:style w:type="paragraph" w:customStyle="1" w:styleId="Lignegraphique">
    <w:name w:val="Ligne graphiqu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714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841714"/>
  </w:style>
  <w:style w:type="paragraph" w:styleId="Normalcentr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4171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41714"/>
  </w:style>
  <w:style w:type="paragraph" w:styleId="Corpsdetexte2">
    <w:name w:val="Body Text 2"/>
    <w:basedOn w:val="Normal"/>
    <w:link w:val="Corpsdetexte2Car"/>
    <w:uiPriority w:val="99"/>
    <w:semiHidden/>
    <w:unhideWhenUsed/>
    <w:rsid w:val="0084171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841714"/>
  </w:style>
  <w:style w:type="paragraph" w:styleId="Corpsdetexte3">
    <w:name w:val="Body Text 3"/>
    <w:basedOn w:val="Normal"/>
    <w:link w:val="Corpsdetex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841714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841714"/>
    <w:pPr>
      <w:spacing w:after="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841714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841714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841714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841714"/>
    <w:pPr>
      <w:spacing w:after="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841714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841714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841714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841714"/>
  </w:style>
  <w:style w:type="table" w:styleId="Grillecouleur">
    <w:name w:val="Colorful Grid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841714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1714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17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1714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841714"/>
  </w:style>
  <w:style w:type="character" w:customStyle="1" w:styleId="DateCar">
    <w:name w:val="Date Car"/>
    <w:basedOn w:val="Policepardfaut"/>
    <w:link w:val="Date"/>
    <w:uiPriority w:val="99"/>
    <w:semiHidden/>
    <w:rsid w:val="00841714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41714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841714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841714"/>
  </w:style>
  <w:style w:type="character" w:styleId="Accentuation">
    <w:name w:val="Emphasis"/>
    <w:basedOn w:val="Policepardfaut"/>
    <w:uiPriority w:val="20"/>
    <w:semiHidden/>
    <w:unhideWhenUsed/>
    <w:qFormat/>
    <w:rsid w:val="00841714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84171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41714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841714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1714"/>
    <w:rPr>
      <w:szCs w:val="20"/>
    </w:rPr>
  </w:style>
  <w:style w:type="table" w:styleId="TableauGrille1Clair">
    <w:name w:val="Grid Table 1 Light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6Car">
    <w:name w:val="Titre 6 Car"/>
    <w:basedOn w:val="Policepardfaut"/>
    <w:link w:val="Titre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841714"/>
  </w:style>
  <w:style w:type="paragraph" w:styleId="AdresseHTML">
    <w:name w:val="HTML Address"/>
    <w:basedOn w:val="Normal"/>
    <w:link w:val="Adresse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841714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84171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841714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1714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84171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41714"/>
    <w:rPr>
      <w:i/>
      <w:iCs/>
      <w:color w:val="37B6AE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841714"/>
  </w:style>
  <w:style w:type="paragraph" w:styleId="Liste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841714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841714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841714"/>
  </w:style>
  <w:style w:type="character" w:styleId="Numrodepage">
    <w:name w:val="page number"/>
    <w:basedOn w:val="Policepardfaut"/>
    <w:uiPriority w:val="99"/>
    <w:semiHidden/>
    <w:unhideWhenUsed/>
    <w:rsid w:val="00841714"/>
  </w:style>
  <w:style w:type="table" w:styleId="Tableausimple1">
    <w:name w:val="Plain Table 1"/>
    <w:basedOn w:val="Tableau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41714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41714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841714"/>
  </w:style>
  <w:style w:type="character" w:customStyle="1" w:styleId="SalutationsCar">
    <w:name w:val="Salutations Car"/>
    <w:basedOn w:val="Policepardfaut"/>
    <w:link w:val="Salutations"/>
    <w:uiPriority w:val="99"/>
    <w:semiHidden/>
    <w:rsid w:val="00841714"/>
  </w:style>
  <w:style w:type="paragraph" w:styleId="Signature">
    <w:name w:val="Signature"/>
    <w:basedOn w:val="Normal"/>
    <w:link w:val="Signatu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841714"/>
  </w:style>
  <w:style w:type="character" w:styleId="lev">
    <w:name w:val="Strong"/>
    <w:basedOn w:val="Policepardfaut"/>
    <w:uiPriority w:val="22"/>
    <w:semiHidden/>
    <w:unhideWhenUsed/>
    <w:qFormat/>
    <w:rsid w:val="00841714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que">
    <w:name w:val="Graphique"/>
    <w:basedOn w:val="Normal"/>
    <w:next w:val="Titre3"/>
    <w:link w:val="Caractredegraphique"/>
    <w:uiPriority w:val="10"/>
    <w:qFormat/>
    <w:rsid w:val="00C420C8"/>
    <w:pPr>
      <w:spacing w:before="320" w:after="80"/>
    </w:pPr>
  </w:style>
  <w:style w:type="character" w:customStyle="1" w:styleId="Caractredegraphique">
    <w:name w:val="Caractère de graphique"/>
    <w:basedOn w:val="Policepardfaut"/>
    <w:link w:val="Graphique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V%20cr&#233;atif,%20con&#231;u%20par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créatif, conçu par MOO.dotx</Template>
  <TotalTime>561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noel chokote</cp:lastModifiedBy>
  <cp:revision>15</cp:revision>
  <cp:lastPrinted>2024-07-16T10:51:00Z</cp:lastPrinted>
  <dcterms:created xsi:type="dcterms:W3CDTF">2023-07-04T22:39:00Z</dcterms:created>
  <dcterms:modified xsi:type="dcterms:W3CDTF">2024-07-16T10:56:00Z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